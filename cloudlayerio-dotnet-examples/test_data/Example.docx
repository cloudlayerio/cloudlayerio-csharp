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8E508" w14:textId="77777777" w:rsidR="005C6D45" w:rsidRDefault="008B696C">
      <w:pPr>
        <w:pStyle w:val="Title"/>
        <w:rPr>
          <w:sz w:val="72"/>
          <w:szCs w:val="72"/>
        </w:rPr>
      </w:pPr>
      <w:r>
        <w:rPr>
          <w:sz w:val="72"/>
          <w:szCs w:val="72"/>
        </w:rPr>
        <w:t>Insert</w:t>
      </w:r>
      <w:r w:rsidR="00CC5861">
        <w:rPr>
          <w:sz w:val="72"/>
          <w:szCs w:val="72"/>
        </w:rPr>
        <w:t xml:space="preserve"> your</w:t>
      </w:r>
      <w:r w:rsidR="00BF2331">
        <w:rPr>
          <w:sz w:val="72"/>
          <w:szCs w:val="72"/>
        </w:rPr>
        <w:br/>
      </w:r>
      <w:r w:rsidR="00CC5861">
        <w:rPr>
          <w:sz w:val="72"/>
          <w:szCs w:val="72"/>
        </w:rPr>
        <w:t>first</w:t>
      </w:r>
      <w:r w:rsidR="00BF2331">
        <w:rPr>
          <w:sz w:val="72"/>
          <w:szCs w:val="72"/>
        </w:rPr>
        <w:t xml:space="preserve"> </w:t>
      </w:r>
      <w:r w:rsidR="00217B64">
        <w:rPr>
          <w:sz w:val="72"/>
          <w:szCs w:val="72"/>
        </w:rPr>
        <w:t>t</w:t>
      </w:r>
      <w:r w:rsidR="002F25A8">
        <w:rPr>
          <w:sz w:val="72"/>
          <w:szCs w:val="72"/>
        </w:rPr>
        <w:t xml:space="preserve">able of </w:t>
      </w:r>
      <w:r w:rsidR="00217B64">
        <w:rPr>
          <w:sz w:val="72"/>
          <w:szCs w:val="72"/>
        </w:rPr>
        <w:t>c</w:t>
      </w:r>
      <w:r w:rsidR="002F25A8">
        <w:rPr>
          <w:sz w:val="72"/>
          <w:szCs w:val="72"/>
        </w:rPr>
        <w:t>ontents</w:t>
      </w:r>
    </w:p>
    <w:p w14:paraId="68A72012" w14:textId="77777777" w:rsidR="005C6D45" w:rsidRDefault="002F25A8">
      <w:pPr>
        <w:pStyle w:val="Subtitle"/>
      </w:pPr>
      <w:bookmarkStart w:id="0" w:name="_Hlk487785372"/>
      <w:bookmarkEnd w:id="0"/>
      <w:r>
        <w:t xml:space="preserve">Create, update, and customize </w:t>
      </w:r>
      <w:r w:rsidR="008B696C">
        <w:t>a table of contents</w:t>
      </w:r>
    </w:p>
    <w:p w14:paraId="6E864D45" w14:textId="77777777" w:rsidR="00617D63" w:rsidRDefault="00AC1EE7">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314F3E23" w14:textId="77777777"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480F981C" w14:textId="77777777" w:rsidR="005C6D45" w:rsidRDefault="00257FAA">
      <w:pPr>
        <w:pStyle w:val="Heading1"/>
      </w:pPr>
      <w:r>
        <w:t>Insert</w:t>
      </w:r>
      <w:r w:rsidR="002F25A8">
        <w:t xml:space="preserve"> </w:t>
      </w:r>
      <w:r w:rsidR="00643D1A">
        <w:t>a</w:t>
      </w:r>
      <w:r w:rsidR="002F25A8">
        <w:t xml:space="preserve"> </w:t>
      </w:r>
      <w:r w:rsidR="00885CE1">
        <w:t>table of contents</w:t>
      </w:r>
    </w:p>
    <w:p w14:paraId="194B4A62"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78714DC4" w14:textId="77777777"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14:paraId="2DC152F0" w14:textId="77777777" w:rsidR="003407A9" w:rsidRDefault="006D44C5" w:rsidP="00175643">
      <w:r>
        <w:rPr>
          <w:noProof/>
        </w:rPr>
        <w:drawing>
          <wp:inline distT="0" distB="0" distL="0" distR="0" wp14:anchorId="7FD350EF" wp14:editId="68D4E751">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7958" cy="3091173"/>
                    </a:xfrm>
                    <a:prstGeom prst="rect">
                      <a:avLst/>
                    </a:prstGeom>
                  </pic:spPr>
                </pic:pic>
              </a:graphicData>
            </a:graphic>
          </wp:inline>
        </w:drawing>
      </w:r>
    </w:p>
    <w:p w14:paraId="6C97890B" w14:textId="77777777" w:rsidR="005C6D45" w:rsidRDefault="002F25A8">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0C714C42" w14:textId="77777777" w:rsidR="005C6D45" w:rsidRDefault="002F25A8" w:rsidP="000F00E7">
      <w:pPr>
        <w:pStyle w:val="Heading1"/>
      </w:pPr>
      <w:r>
        <w:lastRenderedPageBreak/>
        <w:t xml:space="preserve">Update when things </w:t>
      </w:r>
      <w:r w:rsidRPr="000F00E7">
        <w:t>change</w:t>
      </w:r>
      <w:bookmarkEnd w:id="1"/>
      <w:bookmarkEnd w:id="2"/>
      <w:bookmarkEnd w:id="3"/>
    </w:p>
    <w:p w14:paraId="71872AC2" w14:textId="77777777" w:rsidR="005C6D45" w:rsidRDefault="002F25A8">
      <w:r>
        <w:t xml:space="preserve">The heavy lifting doesn’t stop with creating a TOC. Word is smart enough to keep track of where things are, so you don’t have to. When things change, just update the TOC. </w:t>
      </w:r>
    </w:p>
    <w:p w14:paraId="698049D0" w14:textId="77777777" w:rsidR="005C6D45" w:rsidRDefault="002F25A8">
      <w:r>
        <w:rPr>
          <w:rStyle w:val="Emphasis"/>
        </w:rPr>
        <w:t>Try It:</w:t>
      </w:r>
      <w:r>
        <w:t xml:space="preserve"> Update your TOC.</w:t>
      </w:r>
    </w:p>
    <w:p w14:paraId="799C9BC8"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08114517"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19943988" w14:textId="77777777" w:rsidR="003407A9" w:rsidRDefault="003407A9">
      <w:pPr>
        <w:pStyle w:val="ListParagraph"/>
      </w:pPr>
      <w:r>
        <w:rPr>
          <w:noProof/>
        </w:rPr>
        <w:drawing>
          <wp:inline distT="0" distB="0" distL="0" distR="0" wp14:anchorId="4ABB106D" wp14:editId="0572050F">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7280" cy="1746765"/>
                    </a:xfrm>
                    <a:prstGeom prst="rect">
                      <a:avLst/>
                    </a:prstGeom>
                  </pic:spPr>
                </pic:pic>
              </a:graphicData>
            </a:graphic>
          </wp:inline>
        </w:drawing>
      </w:r>
    </w:p>
    <w:p w14:paraId="666FD665"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6B80BF2C"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4532FD0F" w14:textId="77777777"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50230EE0" w14:textId="77777777" w:rsidR="005C6D45" w:rsidRDefault="002F25A8">
      <w:r>
        <w:rPr>
          <w:rStyle w:val="Emphasis"/>
        </w:rPr>
        <w:t>Try It:</w:t>
      </w:r>
      <w:r>
        <w:t xml:space="preserve"> </w:t>
      </w:r>
      <w:r w:rsidR="00A87896">
        <w:t>Update the style, and then update the TOC.</w:t>
      </w:r>
    </w:p>
    <w:p w14:paraId="6BFE8CD3"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1F6D789C"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45B8B92F"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5AA528F9" w14:textId="77777777" w:rsidR="005C6D45" w:rsidRDefault="002F25A8">
      <w:r>
        <w:t xml:space="preserve">Now Word knows </w:t>
      </w:r>
      <w:r w:rsidR="00BE45C8">
        <w:t xml:space="preserve">that paragraph is </w:t>
      </w:r>
      <w:r>
        <w:t xml:space="preserve">a heading, and includes it in the TOC. </w:t>
      </w:r>
    </w:p>
    <w:p w14:paraId="0D21BDB0" w14:textId="77777777" w:rsidR="005C6D45" w:rsidRDefault="002F25A8">
      <w:pPr>
        <w:pStyle w:val="Heading1"/>
      </w:pPr>
      <w:bookmarkStart w:id="4" w:name="_Toc522551271"/>
      <w:bookmarkStart w:id="5" w:name="_Toc522551309"/>
      <w:bookmarkStart w:id="6" w:name="_Toc522551958"/>
      <w:r>
        <w:lastRenderedPageBreak/>
        <w:t>Dive deeper than Heading 1</w:t>
      </w:r>
      <w:bookmarkEnd w:id="4"/>
      <w:bookmarkEnd w:id="5"/>
      <w:bookmarkEnd w:id="6"/>
    </w:p>
    <w:p w14:paraId="6276CB9F"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026E85EE"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6514B5E7" w14:textId="77777777" w:rsidR="005C6D45" w:rsidRDefault="002F25A8" w:rsidP="000F00E7">
      <w:r>
        <w:t xml:space="preserve">Add a Level 2 TOC entry </w:t>
      </w:r>
    </w:p>
    <w:p w14:paraId="669352D5" w14:textId="77777777" w:rsidR="00BE45C8" w:rsidRDefault="00BE45C8" w:rsidP="00BE45C8">
      <w:bookmarkStart w:id="7"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3CDDA626" w14:textId="77777777" w:rsidR="005C6D45" w:rsidRDefault="002F25A8">
      <w:pPr>
        <w:pStyle w:val="Heading1"/>
      </w:pPr>
      <w:r>
        <w:t>Customize your TOC</w:t>
      </w:r>
      <w:bookmarkEnd w:id="7"/>
    </w:p>
    <w:p w14:paraId="1E3BC172"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7578EA62" w14:textId="77777777" w:rsidR="005C6D45" w:rsidRDefault="002F25A8">
      <w:r>
        <w:rPr>
          <w:rStyle w:val="Emphasis"/>
        </w:rPr>
        <w:t>Try It:</w:t>
      </w:r>
      <w:r>
        <w:t xml:space="preserve"> Change the dot leader to an underline.</w:t>
      </w:r>
    </w:p>
    <w:p w14:paraId="3AC4A5BE"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2517327B" w14:textId="77777777"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05F864F7" w14:textId="77777777" w:rsidR="005C6D45" w:rsidRDefault="002F25A8">
      <w:pPr>
        <w:pStyle w:val="ListParagraph"/>
      </w:pPr>
      <w:r>
        <w:t xml:space="preserve"> </w:t>
      </w:r>
      <w:r w:rsidR="006D44C5" w:rsidRPr="00C43337">
        <w:rPr>
          <w:noProof/>
          <w:highlight w:val="yellow"/>
        </w:rPr>
        <w:drawing>
          <wp:inline distT="0" distB="0" distL="0" distR="0" wp14:anchorId="0238D3AA" wp14:editId="591CD19C">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9928" cy="3236976"/>
                    </a:xfrm>
                    <a:prstGeom prst="rect">
                      <a:avLst/>
                    </a:prstGeom>
                  </pic:spPr>
                </pic:pic>
              </a:graphicData>
            </a:graphic>
          </wp:inline>
        </w:drawing>
      </w:r>
    </w:p>
    <w:p w14:paraId="254607C3"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0AA487E1" w14:textId="77777777" w:rsidR="005C6D45" w:rsidRDefault="006D44C5">
      <w:pPr>
        <w:pStyle w:val="ListParagraph"/>
      </w:pPr>
      <w:r w:rsidRPr="00CE6711">
        <w:rPr>
          <w:noProof/>
        </w:rPr>
        <w:drawing>
          <wp:inline distT="0" distB="0" distL="0" distR="0" wp14:anchorId="41A237FF" wp14:editId="074B18D1">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007885"/>
                    </a:xfrm>
                    <a:prstGeom prst="rect">
                      <a:avLst/>
                    </a:prstGeom>
                  </pic:spPr>
                </pic:pic>
              </a:graphicData>
            </a:graphic>
          </wp:inline>
        </w:drawing>
      </w:r>
    </w:p>
    <w:p w14:paraId="64FD7384" w14:textId="77777777" w:rsidR="005C6D45" w:rsidRDefault="002F25A8">
      <w:r>
        <w:t xml:space="preserve">And just like that, Word found your TOC and changed the tab leader from dots to an underline. </w:t>
      </w:r>
    </w:p>
    <w:p w14:paraId="6A45724E" w14:textId="77777777" w:rsidR="005C6D45" w:rsidRDefault="002F25A8">
      <w:pPr>
        <w:pStyle w:val="Heading1"/>
      </w:pPr>
      <w:bookmarkStart w:id="8" w:name="_Toc522551960"/>
      <w:r>
        <w:t>Remove a TOC</w:t>
      </w:r>
      <w:bookmarkEnd w:id="8"/>
    </w:p>
    <w:p w14:paraId="053F14FF"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60153B60"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2993A951" w14:textId="77777777"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20D3614B"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68483E0E" w14:textId="77777777" w:rsidR="005C6D45" w:rsidRDefault="002F25A8">
      <w:pPr>
        <w:pStyle w:val="Heading1"/>
      </w:pPr>
      <w:r>
        <w:t xml:space="preserve">Explore more </w:t>
      </w:r>
    </w:p>
    <w:p w14:paraId="368187B0"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223F344B" w14:textId="77777777" w:rsidR="005C6D45" w:rsidRDefault="002F25A8" w:rsidP="00D65327">
      <w:pPr>
        <w:pStyle w:val="Heading2"/>
      </w:pPr>
      <w:r>
        <w:t>Change text formatting of the TOC entries</w:t>
      </w:r>
    </w:p>
    <w:p w14:paraId="6DC5F46A"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5E3E782C" w14:textId="77777777" w:rsidR="005C6D45" w:rsidRDefault="006D44C5">
      <w:r w:rsidRPr="00CE6711">
        <w:rPr>
          <w:noProof/>
        </w:rPr>
        <w:drawing>
          <wp:inline distT="0" distB="0" distL="0" distR="0" wp14:anchorId="6703C1F8" wp14:editId="16354234">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1D951EF5" w14:textId="77777777" w:rsidR="005C6D45" w:rsidRDefault="002F25A8">
      <w:r>
        <w:t xml:space="preserve">Like the rest of the TOC magic, all the TOC Level 1 entries changed too. </w:t>
      </w:r>
    </w:p>
    <w:p w14:paraId="7CD150DA"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0517AFB6" w14:textId="77777777" w:rsidR="005C6D45" w:rsidRDefault="002F25A8" w:rsidP="00D65327">
      <w:pPr>
        <w:pStyle w:val="Heading2"/>
      </w:pPr>
      <w:r>
        <w:t>Change the number of TOC levels</w:t>
      </w:r>
    </w:p>
    <w:p w14:paraId="78BC9DF9" w14:textId="77777777" w:rsidR="005C6D45" w:rsidRDefault="002F25A8" w:rsidP="00D65327">
      <w:pPr>
        <w:keepNext/>
      </w:pPr>
      <w:r>
        <w:rPr>
          <w:rStyle w:val="Emphasis"/>
        </w:rPr>
        <w:t>Try it:</w:t>
      </w:r>
      <w:r>
        <w:t xml:space="preserve"> Include only Heading 1 headings in your TOC, no subheadings.</w:t>
      </w:r>
    </w:p>
    <w:p w14:paraId="770556E2"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22E31F01" w14:textId="77777777"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7E29296C" w14:textId="77777777" w:rsidR="005C6D45" w:rsidRDefault="006D44C5">
      <w:pPr>
        <w:pStyle w:val="ListParagraph"/>
      </w:pPr>
      <w:r w:rsidRPr="00F67ADD">
        <w:rPr>
          <w:noProof/>
          <w:highlight w:val="yellow"/>
        </w:rPr>
        <w:drawing>
          <wp:inline distT="0" distB="0" distL="0" distR="0" wp14:anchorId="14398914" wp14:editId="7E4C82FA">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4924" cy="3236976"/>
                    </a:xfrm>
                    <a:prstGeom prst="rect">
                      <a:avLst/>
                    </a:prstGeom>
                  </pic:spPr>
                </pic:pic>
              </a:graphicData>
            </a:graphic>
          </wp:inline>
        </w:drawing>
      </w:r>
    </w:p>
    <w:p w14:paraId="0C27200E" w14:textId="77777777" w:rsidR="005C6D45" w:rsidRDefault="002F25A8">
      <w:pPr>
        <w:pStyle w:val="ListNumber"/>
      </w:pPr>
      <w:r>
        <w:t xml:space="preserve">When you’re prompted to replace the TOC, click </w:t>
      </w:r>
      <w:r>
        <w:rPr>
          <w:rStyle w:val="Strong"/>
        </w:rPr>
        <w:t>Yes</w:t>
      </w:r>
      <w:r>
        <w:t>.</w:t>
      </w:r>
    </w:p>
    <w:p w14:paraId="54056A76"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6ED2259A" w14:textId="77777777" w:rsidR="005C6D45" w:rsidRDefault="002F25A8">
      <w:pPr>
        <w:pStyle w:val="Heading1"/>
      </w:pPr>
      <w:bookmarkStart w:id="9" w:name="_Toc522551272"/>
      <w:bookmarkStart w:id="10" w:name="_Toc522551310"/>
      <w:bookmarkStart w:id="11" w:name="_Toc522551961"/>
      <w:r>
        <w:lastRenderedPageBreak/>
        <w:t>Get help in Word</w:t>
      </w:r>
      <w:bookmarkEnd w:id="9"/>
      <w:bookmarkEnd w:id="10"/>
      <w:bookmarkEnd w:id="11"/>
    </w:p>
    <w:p w14:paraId="0EF98500" w14:textId="77777777" w:rsidR="005C6D45" w:rsidRDefault="002F25A8">
      <w:pPr>
        <w:keepNext/>
      </w:pPr>
      <w:r>
        <w:t xml:space="preserve">The </w:t>
      </w:r>
      <w:r>
        <w:rPr>
          <w:rStyle w:val="Strong"/>
        </w:rPr>
        <w:t>Tell me</w:t>
      </w:r>
      <w:r>
        <w:t xml:space="preserve"> search box takes you straight to commands and Help in Word.</w:t>
      </w:r>
    </w:p>
    <w:p w14:paraId="157014D0" w14:textId="77777777" w:rsidR="005C6D45" w:rsidRDefault="002061A9">
      <w:r>
        <w:rPr>
          <w:noProof/>
        </w:rPr>
        <w:drawing>
          <wp:inline distT="0" distB="0" distL="0" distR="0" wp14:anchorId="5849B24C" wp14:editId="1E49E2A8">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96" cy="2685374"/>
                    </a:xfrm>
                    <a:prstGeom prst="rect">
                      <a:avLst/>
                    </a:prstGeom>
                  </pic:spPr>
                </pic:pic>
              </a:graphicData>
            </a:graphic>
          </wp:inline>
        </w:drawing>
      </w:r>
    </w:p>
    <w:p w14:paraId="07DB31CE"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7F124ED3" w14:textId="77777777" w:rsidR="005C6D45" w:rsidRDefault="002F25A8">
      <w:r>
        <w:t>For example, type:</w:t>
      </w:r>
    </w:p>
    <w:p w14:paraId="7C66EE2F" w14:textId="77777777" w:rsidR="005C6D45" w:rsidRDefault="002F25A8">
      <w:pPr>
        <w:numPr>
          <w:ilvl w:val="0"/>
          <w:numId w:val="5"/>
        </w:numPr>
      </w:pPr>
      <w:r>
        <w:rPr>
          <w:rStyle w:val="Strong"/>
        </w:rPr>
        <w:t>table of contents</w:t>
      </w:r>
      <w:r>
        <w:t xml:space="preserve"> to quickly get to the Table of Contents options and other TOC help topics</w:t>
      </w:r>
    </w:p>
    <w:p w14:paraId="13CC72E5" w14:textId="77777777" w:rsidR="006D44C5" w:rsidRDefault="006D44C5" w:rsidP="006D44C5">
      <w:pPr>
        <w:numPr>
          <w:ilvl w:val="0"/>
          <w:numId w:val="5"/>
        </w:numPr>
      </w:pPr>
      <w:r>
        <w:rPr>
          <w:rStyle w:val="Strong"/>
        </w:rPr>
        <w:t xml:space="preserve">styles </w:t>
      </w:r>
      <w:r>
        <w:t>if you want to know more about using styles in Word</w:t>
      </w:r>
    </w:p>
    <w:p w14:paraId="25606B5F" w14:textId="77777777" w:rsidR="005C6D45" w:rsidRDefault="002F25A8">
      <w:pPr>
        <w:numPr>
          <w:ilvl w:val="0"/>
          <w:numId w:val="5"/>
        </w:numPr>
      </w:pPr>
      <w:r>
        <w:rPr>
          <w:rStyle w:val="Strong"/>
        </w:rPr>
        <w:t xml:space="preserve">help </w:t>
      </w:r>
      <w:r>
        <w:t>to go to Word help</w:t>
      </w:r>
    </w:p>
    <w:p w14:paraId="7F03ED7B" w14:textId="77777777" w:rsidR="005C6D45" w:rsidRDefault="002F25A8">
      <w:pPr>
        <w:numPr>
          <w:ilvl w:val="0"/>
          <w:numId w:val="5"/>
        </w:numPr>
      </w:pPr>
      <w:r>
        <w:rPr>
          <w:rStyle w:val="Strong"/>
        </w:rPr>
        <w:t xml:space="preserve">training </w:t>
      </w:r>
      <w:r>
        <w:t>to see the list of Word training courses</w:t>
      </w:r>
    </w:p>
    <w:p w14:paraId="54BA7CF2" w14:textId="77777777" w:rsidR="005C6D45" w:rsidRDefault="002F25A8">
      <w:pPr>
        <w:pStyle w:val="Heading1"/>
      </w:pPr>
      <w:r>
        <w:t>Let us know what you think</w:t>
      </w:r>
    </w:p>
    <w:p w14:paraId="11583419" w14:textId="77777777" w:rsidR="005C6D45" w:rsidRDefault="002F25A8">
      <w:r>
        <w:t xml:space="preserve">Please </w:t>
      </w:r>
      <w:hyperlink r:id="rId15" w:tooltip="give us feedback on this tour" w:history="1">
        <w:r w:rsidR="002E78EB">
          <w:rPr>
            <w:rStyle w:val="Hyperlink"/>
          </w:rPr>
          <w:t>give us feedback on this learning guide</w:t>
        </w:r>
      </w:hyperlink>
      <w:r>
        <w:t>, so we can provide content that’s truly useful and helpful. Thanks!</w:t>
      </w:r>
    </w:p>
    <w:sectPr w:rsidR="005C6D4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F0009" w14:textId="77777777" w:rsidR="00C44BB3" w:rsidRDefault="00C44BB3">
      <w:pPr>
        <w:spacing w:line="240" w:lineRule="auto"/>
      </w:pPr>
      <w:r>
        <w:separator/>
      </w:r>
    </w:p>
  </w:endnote>
  <w:endnote w:type="continuationSeparator" w:id="0">
    <w:p w14:paraId="0C0BA296" w14:textId="77777777" w:rsidR="00C44BB3" w:rsidRDefault="00C44BB3">
      <w:pPr>
        <w:spacing w:line="240" w:lineRule="auto"/>
      </w:pPr>
      <w:r>
        <w:continuationSeparator/>
      </w:r>
    </w:p>
  </w:endnote>
  <w:endnote w:type="continuationNotice" w:id="1">
    <w:p w14:paraId="1B0A13C2" w14:textId="77777777" w:rsidR="00C44BB3" w:rsidRDefault="00C44BB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8A67B"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2DF089A8"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FDDB490"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21ED5"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74CC" w14:textId="77777777" w:rsidR="00C44BB3" w:rsidRDefault="00C44BB3">
      <w:pPr>
        <w:spacing w:line="240" w:lineRule="auto"/>
      </w:pPr>
      <w:r>
        <w:separator/>
      </w:r>
    </w:p>
  </w:footnote>
  <w:footnote w:type="continuationSeparator" w:id="0">
    <w:p w14:paraId="572D8F73" w14:textId="77777777" w:rsidR="00C44BB3" w:rsidRDefault="00C44BB3">
      <w:pPr>
        <w:spacing w:line="240" w:lineRule="auto"/>
      </w:pPr>
      <w:r>
        <w:continuationSeparator/>
      </w:r>
    </w:p>
  </w:footnote>
  <w:footnote w:type="continuationNotice" w:id="1">
    <w:p w14:paraId="33EFB6E8" w14:textId="77777777" w:rsidR="00C44BB3" w:rsidRDefault="00C44BB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C041E"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DFCEA"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39E0A"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4B"/>
    <w:rsid w:val="00016748"/>
    <w:rsid w:val="0006567E"/>
    <w:rsid w:val="000760DB"/>
    <w:rsid w:val="000F00E7"/>
    <w:rsid w:val="0016766E"/>
    <w:rsid w:val="00170063"/>
    <w:rsid w:val="00175643"/>
    <w:rsid w:val="001B2338"/>
    <w:rsid w:val="002061A9"/>
    <w:rsid w:val="00217B64"/>
    <w:rsid w:val="00235579"/>
    <w:rsid w:val="00257FAA"/>
    <w:rsid w:val="00263938"/>
    <w:rsid w:val="002E78EB"/>
    <w:rsid w:val="002F25A8"/>
    <w:rsid w:val="003407A9"/>
    <w:rsid w:val="00340DC9"/>
    <w:rsid w:val="00350BD5"/>
    <w:rsid w:val="003A6D4B"/>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80085"/>
    <w:rsid w:val="00997127"/>
    <w:rsid w:val="009D216F"/>
    <w:rsid w:val="009D3248"/>
    <w:rsid w:val="00A65E8A"/>
    <w:rsid w:val="00A87896"/>
    <w:rsid w:val="00AC1EE7"/>
    <w:rsid w:val="00B650C6"/>
    <w:rsid w:val="00BA63C2"/>
    <w:rsid w:val="00BC6939"/>
    <w:rsid w:val="00BE1875"/>
    <w:rsid w:val="00BE45C8"/>
    <w:rsid w:val="00BF2331"/>
    <w:rsid w:val="00BF7463"/>
    <w:rsid w:val="00C30889"/>
    <w:rsid w:val="00C44BB3"/>
    <w:rsid w:val="00C90A2E"/>
    <w:rsid w:val="00CC5861"/>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E0A6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o.microsoft.com/fwlink/?linkid=202772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m\AppData\Local\Microsoft\Office\16.0\DTS\en-US%7b1D0F1613-54C7-49E5-BFA0-CB044A2B091D%7d\%7bB79F6C56-CE99-4259-9D57-CA7CFCF218D9%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671B-EBF0-4B84-A6DD-D0672687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{B79F6C56-CE99-4259-9D57-CA7CFCF218D9}tf45325165_win32.dotx</Template>
  <TotalTime>0</TotalTime>
  <Pages>7</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2021-03-09T03:59:00Z</dcterms:created>
  <dcterms:modified xsi:type="dcterms:W3CDTF">2021-03-09T03:59:00Z</dcterms:modified>
</cp:coreProperties>
</file>